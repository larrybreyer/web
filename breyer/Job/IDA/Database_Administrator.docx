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1AF" w:rsidRDefault="00ED51AF" w:rsidP="00883E39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Database Administrator</w:t>
      </w:r>
    </w:p>
    <w:p w:rsidR="00ED51AF" w:rsidRDefault="00ED51AF" w:rsidP="00883E39">
      <w:pPr>
        <w:rPr>
          <w:rFonts w:ascii="Arial" w:hAnsi="Arial" w:cs="Arial"/>
          <w:b/>
          <w:sz w:val="22"/>
          <w:szCs w:val="22"/>
        </w:rPr>
      </w:pPr>
    </w:p>
    <w:p w:rsidR="00ED51AF" w:rsidRDefault="00ED51AF" w:rsidP="00883E39">
      <w:pPr>
        <w:rPr>
          <w:rFonts w:ascii="Arial" w:hAnsi="Arial" w:cs="Arial"/>
          <w:b/>
          <w:sz w:val="22"/>
          <w:szCs w:val="22"/>
        </w:rPr>
      </w:pPr>
    </w:p>
    <w:p w:rsidR="00ED51AF" w:rsidRPr="000828A9" w:rsidRDefault="00ED51AF" w:rsidP="00883E39">
      <w:pPr>
        <w:rPr>
          <w:rFonts w:ascii="Arial" w:hAnsi="Arial" w:cs="Arial"/>
          <w:b/>
          <w:sz w:val="22"/>
          <w:szCs w:val="22"/>
        </w:rPr>
      </w:pPr>
      <w:r w:rsidRPr="000828A9">
        <w:rPr>
          <w:rFonts w:ascii="Arial" w:hAnsi="Arial" w:cs="Arial"/>
          <w:b/>
          <w:sz w:val="22"/>
          <w:szCs w:val="22"/>
        </w:rPr>
        <w:t>Position Summary</w:t>
      </w:r>
    </w:p>
    <w:p w:rsidR="00ED51AF" w:rsidRPr="002774B2" w:rsidRDefault="00ED51AF" w:rsidP="002774B2">
      <w:pPr>
        <w:pStyle w:val="NormalWeb"/>
        <w:rPr>
          <w:rFonts w:ascii="Arial" w:hAnsi="Arial" w:cs="Arial"/>
          <w:sz w:val="20"/>
          <w:szCs w:val="20"/>
        </w:rPr>
      </w:pPr>
      <w:r w:rsidRPr="002774B2">
        <w:rPr>
          <w:rFonts w:ascii="Arial" w:hAnsi="Arial" w:cs="Arial"/>
          <w:sz w:val="20"/>
          <w:szCs w:val="22"/>
        </w:rPr>
        <w:t>This position is responsible for all aspects of the operational management</w:t>
      </w:r>
      <w:r>
        <w:rPr>
          <w:rFonts w:ascii="Arial" w:hAnsi="Arial" w:cs="Arial"/>
          <w:sz w:val="20"/>
          <w:szCs w:val="22"/>
        </w:rPr>
        <w:t xml:space="preserve"> and</w:t>
      </w:r>
      <w:r w:rsidRPr="002774B2">
        <w:rPr>
          <w:rFonts w:ascii="Arial" w:hAnsi="Arial" w:cs="Arial"/>
          <w:sz w:val="20"/>
          <w:szCs w:val="22"/>
        </w:rPr>
        <w:t xml:space="preserve"> maintenance of the Company’s MySQL databases including</w:t>
      </w:r>
      <w:r>
        <w:rPr>
          <w:rFonts w:ascii="Arial" w:hAnsi="Arial" w:cs="Arial"/>
          <w:sz w:val="20"/>
          <w:szCs w:val="22"/>
        </w:rPr>
        <w:t>, but not limited to</w:t>
      </w:r>
      <w:r w:rsidRPr="002774B2">
        <w:rPr>
          <w:rFonts w:ascii="Arial" w:hAnsi="Arial" w:cs="Arial"/>
          <w:sz w:val="20"/>
          <w:szCs w:val="22"/>
        </w:rPr>
        <w:t>: installation, security administration, analysis, proactive monitoring, support, troubleshooting, recoverability</w:t>
      </w:r>
      <w:r>
        <w:rPr>
          <w:rFonts w:ascii="Arial" w:hAnsi="Arial" w:cs="Arial"/>
          <w:sz w:val="20"/>
          <w:szCs w:val="22"/>
        </w:rPr>
        <w:t xml:space="preserve">, and </w:t>
      </w:r>
      <w:r w:rsidRPr="002774B2">
        <w:rPr>
          <w:rFonts w:ascii="Arial" w:hAnsi="Arial" w:cs="Arial"/>
          <w:sz w:val="20"/>
          <w:szCs w:val="22"/>
        </w:rPr>
        <w:t>failover.</w:t>
      </w:r>
      <w:r w:rsidRPr="002774B2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 </w:t>
      </w:r>
    </w:p>
    <w:p w:rsidR="00ED51AF" w:rsidRPr="000828A9" w:rsidRDefault="00ED51AF" w:rsidP="00883E39">
      <w:pPr>
        <w:rPr>
          <w:rFonts w:ascii="Arial" w:hAnsi="Arial" w:cs="Arial"/>
          <w:b/>
          <w:sz w:val="22"/>
          <w:szCs w:val="22"/>
        </w:rPr>
      </w:pPr>
      <w:r w:rsidRPr="000828A9">
        <w:rPr>
          <w:rFonts w:ascii="Arial" w:hAnsi="Arial" w:cs="Arial"/>
          <w:b/>
          <w:sz w:val="22"/>
          <w:szCs w:val="22"/>
        </w:rPr>
        <w:t>Principal Duties</w:t>
      </w:r>
    </w:p>
    <w:p w:rsidR="00ED51AF" w:rsidRDefault="00ED51AF" w:rsidP="00CC54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Data warehousing and data mart implementation and maintenance.</w:t>
      </w:r>
    </w:p>
    <w:p w:rsidR="00ED51AF" w:rsidRDefault="00ED51AF" w:rsidP="00CC54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ETL work.</w:t>
      </w:r>
    </w:p>
    <w:p w:rsidR="00ED51AF" w:rsidRDefault="00ED51AF" w:rsidP="00CC54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Ensuring the data is available by maximizing database uptime, monitoring performance, related scripting, data scrubbing, and analysis.</w:t>
      </w:r>
    </w:p>
    <w:p w:rsidR="00ED51AF" w:rsidRDefault="00ED51AF" w:rsidP="00CC54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Install upgrades and patches to existing database servers, both during normal business hours and off hours.</w:t>
      </w:r>
    </w:p>
    <w:p w:rsidR="00ED51AF" w:rsidRDefault="00ED51AF" w:rsidP="00CC54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Monitor database server and application performance.</w:t>
      </w:r>
    </w:p>
    <w:p w:rsidR="00ED51AF" w:rsidRDefault="00ED51AF" w:rsidP="00CC54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Implement redundant systems, policies, and procedures for disaster recovery and data archiving to ensure effective protection and integrity of data assets.</w:t>
      </w:r>
    </w:p>
    <w:p w:rsidR="00ED51AF" w:rsidRDefault="00ED51AF" w:rsidP="00CC54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Login maintenance (removing old logins, creating new logins, restoring proper logins after database restore, password maintenance, etc.).</w:t>
      </w:r>
    </w:p>
    <w:p w:rsidR="00ED51AF" w:rsidRDefault="00ED51AF" w:rsidP="00283F82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Perform database maintenance, server administration, and user administration.</w:t>
      </w:r>
    </w:p>
    <w:p w:rsidR="00ED51AF" w:rsidRDefault="00ED51AF" w:rsidP="00CC54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Implement database backup and recovery processes and procedures.</w:t>
      </w:r>
    </w:p>
    <w:p w:rsidR="00ED51AF" w:rsidRDefault="00ED51AF" w:rsidP="00CC544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Database unit testing.</w:t>
      </w:r>
    </w:p>
    <w:p w:rsidR="00ED51AF" w:rsidRPr="00CC5449" w:rsidRDefault="00ED51AF" w:rsidP="00CC5449">
      <w:pPr>
        <w:rPr>
          <w:rFonts w:ascii="Arial" w:hAnsi="Arial" w:cs="Arial"/>
          <w:sz w:val="20"/>
          <w:szCs w:val="22"/>
        </w:rPr>
      </w:pPr>
    </w:p>
    <w:p w:rsidR="00ED51AF" w:rsidRPr="000828A9" w:rsidRDefault="00ED51AF" w:rsidP="00883E39">
      <w:pPr>
        <w:rPr>
          <w:rFonts w:ascii="Arial" w:hAnsi="Arial" w:cs="Arial"/>
          <w:b/>
          <w:sz w:val="22"/>
          <w:szCs w:val="22"/>
        </w:rPr>
      </w:pPr>
      <w:r w:rsidRPr="000828A9">
        <w:rPr>
          <w:rFonts w:ascii="Arial" w:hAnsi="Arial" w:cs="Arial"/>
          <w:b/>
          <w:sz w:val="22"/>
          <w:szCs w:val="22"/>
        </w:rPr>
        <w:t>Qualification</w:t>
      </w:r>
      <w:r>
        <w:rPr>
          <w:rFonts w:ascii="Arial" w:hAnsi="Arial" w:cs="Arial"/>
          <w:b/>
          <w:sz w:val="22"/>
          <w:szCs w:val="22"/>
        </w:rPr>
        <w:t>s</w:t>
      </w:r>
      <w:r w:rsidRPr="000828A9">
        <w:rPr>
          <w:rFonts w:ascii="Arial" w:hAnsi="Arial" w:cs="Arial"/>
          <w:b/>
          <w:sz w:val="22"/>
          <w:szCs w:val="22"/>
        </w:rPr>
        <w:t>/Requirement</w:t>
      </w:r>
      <w:r>
        <w:rPr>
          <w:rFonts w:ascii="Arial" w:hAnsi="Arial" w:cs="Arial"/>
          <w:b/>
          <w:sz w:val="22"/>
          <w:szCs w:val="22"/>
        </w:rPr>
        <w:t>s</w:t>
      </w:r>
    </w:p>
    <w:p w:rsidR="00ED51AF" w:rsidRPr="000828A9" w:rsidRDefault="00ED51AF" w:rsidP="00392C2C">
      <w:pPr>
        <w:numPr>
          <w:ilvl w:val="0"/>
          <w:numId w:val="4"/>
        </w:numPr>
        <w:rPr>
          <w:rFonts w:ascii="Arial" w:hAnsi="Arial" w:cs="Arial"/>
          <w:sz w:val="20"/>
          <w:szCs w:val="22"/>
        </w:rPr>
      </w:pPr>
      <w:r w:rsidRPr="000828A9">
        <w:rPr>
          <w:rFonts w:ascii="Arial" w:hAnsi="Arial" w:cs="Arial"/>
          <w:sz w:val="20"/>
          <w:szCs w:val="22"/>
        </w:rPr>
        <w:t xml:space="preserve">Requires a BA or BS in a </w:t>
      </w:r>
      <w:r>
        <w:rPr>
          <w:rFonts w:ascii="Arial" w:hAnsi="Arial" w:cs="Arial"/>
          <w:sz w:val="20"/>
          <w:szCs w:val="22"/>
        </w:rPr>
        <w:t>technical</w:t>
      </w:r>
      <w:r w:rsidRPr="000828A9">
        <w:rPr>
          <w:rFonts w:ascii="Arial" w:hAnsi="Arial" w:cs="Arial"/>
          <w:sz w:val="20"/>
          <w:szCs w:val="22"/>
        </w:rPr>
        <w:t xml:space="preserve"> discipline or relevant job experience.  </w:t>
      </w:r>
    </w:p>
    <w:p w:rsidR="00ED51AF" w:rsidRDefault="00ED51AF" w:rsidP="00392C2C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 working knowledge of MySQL.</w:t>
      </w:r>
    </w:p>
    <w:p w:rsidR="00ED51AF" w:rsidRDefault="00ED51AF" w:rsidP="00392C2C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installing, configuring, supporting, and maintaining database systems.</w:t>
      </w:r>
    </w:p>
    <w:p w:rsidR="00ED51AF" w:rsidRPr="000828A9" w:rsidRDefault="00ED51AF" w:rsidP="00392C2C">
      <w:pPr>
        <w:numPr>
          <w:ilvl w:val="0"/>
          <w:numId w:val="4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M</w:t>
      </w:r>
      <w:r w:rsidRPr="000828A9">
        <w:rPr>
          <w:rFonts w:ascii="Arial" w:hAnsi="Arial" w:cs="Arial"/>
          <w:sz w:val="20"/>
          <w:szCs w:val="22"/>
        </w:rPr>
        <w:t xml:space="preserve">inimum of </w:t>
      </w:r>
      <w:r>
        <w:rPr>
          <w:rFonts w:ascii="Arial" w:hAnsi="Arial" w:cs="Arial"/>
          <w:sz w:val="20"/>
          <w:szCs w:val="22"/>
        </w:rPr>
        <w:t>three</w:t>
      </w:r>
      <w:r w:rsidRPr="000828A9">
        <w:rPr>
          <w:rFonts w:ascii="Arial" w:hAnsi="Arial" w:cs="Arial"/>
          <w:sz w:val="20"/>
          <w:szCs w:val="22"/>
        </w:rPr>
        <w:t xml:space="preserve"> years of technical business experience.  </w:t>
      </w:r>
    </w:p>
    <w:p w:rsidR="00ED51AF" w:rsidRDefault="00ED51AF" w:rsidP="00392C2C">
      <w:pPr>
        <w:numPr>
          <w:ilvl w:val="0"/>
          <w:numId w:val="4"/>
        </w:numPr>
        <w:rPr>
          <w:rFonts w:ascii="Arial" w:hAnsi="Arial" w:cs="Arial"/>
          <w:sz w:val="20"/>
          <w:szCs w:val="22"/>
        </w:rPr>
      </w:pPr>
      <w:r w:rsidRPr="000828A9">
        <w:rPr>
          <w:rFonts w:ascii="Arial" w:hAnsi="Arial" w:cs="Arial"/>
          <w:sz w:val="20"/>
          <w:szCs w:val="22"/>
        </w:rPr>
        <w:t>Strong communications skills</w:t>
      </w:r>
      <w:r>
        <w:rPr>
          <w:rFonts w:ascii="Arial" w:hAnsi="Arial" w:cs="Arial"/>
          <w:sz w:val="20"/>
          <w:szCs w:val="22"/>
        </w:rPr>
        <w:t>, both verbal and written, are required.</w:t>
      </w:r>
    </w:p>
    <w:p w:rsidR="00ED51AF" w:rsidRPr="000828A9" w:rsidRDefault="00ED51AF" w:rsidP="00392C2C">
      <w:pPr>
        <w:numPr>
          <w:ilvl w:val="0"/>
          <w:numId w:val="4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Demonstrated ability to </w:t>
      </w:r>
      <w:r w:rsidRPr="000828A9">
        <w:rPr>
          <w:rFonts w:ascii="Arial" w:hAnsi="Arial" w:cs="Arial"/>
          <w:sz w:val="20"/>
          <w:szCs w:val="22"/>
        </w:rPr>
        <w:t>interface well with</w:t>
      </w:r>
      <w:r>
        <w:rPr>
          <w:rFonts w:ascii="Arial" w:hAnsi="Arial" w:cs="Arial"/>
          <w:sz w:val="20"/>
          <w:szCs w:val="22"/>
        </w:rPr>
        <w:t xml:space="preserve"> co-workers</w:t>
      </w:r>
      <w:r w:rsidRPr="000828A9">
        <w:rPr>
          <w:rFonts w:ascii="Arial" w:hAnsi="Arial" w:cs="Arial"/>
          <w:sz w:val="20"/>
          <w:szCs w:val="22"/>
        </w:rPr>
        <w:t xml:space="preserve">. </w:t>
      </w:r>
    </w:p>
    <w:p w:rsidR="00ED51AF" w:rsidRDefault="00ED51AF" w:rsidP="00392C2C">
      <w:pPr>
        <w:numPr>
          <w:ilvl w:val="0"/>
          <w:numId w:val="4"/>
        </w:numPr>
        <w:rPr>
          <w:rFonts w:ascii="Arial" w:hAnsi="Arial" w:cs="Arial"/>
          <w:sz w:val="20"/>
          <w:szCs w:val="22"/>
        </w:rPr>
      </w:pPr>
      <w:r w:rsidRPr="000828A9">
        <w:rPr>
          <w:rFonts w:ascii="Arial" w:hAnsi="Arial" w:cs="Arial"/>
          <w:sz w:val="20"/>
          <w:szCs w:val="22"/>
        </w:rPr>
        <w:t>The person filling this role will have the ability to work effectively in a team environment</w:t>
      </w:r>
      <w:r>
        <w:rPr>
          <w:rFonts w:ascii="Arial" w:hAnsi="Arial" w:cs="Arial"/>
          <w:sz w:val="20"/>
          <w:szCs w:val="22"/>
        </w:rPr>
        <w:t>.</w:t>
      </w:r>
      <w:r w:rsidRPr="000828A9">
        <w:rPr>
          <w:rFonts w:ascii="Arial" w:hAnsi="Arial" w:cs="Arial"/>
          <w:sz w:val="20"/>
          <w:szCs w:val="22"/>
        </w:rPr>
        <w:t xml:space="preserve">  </w:t>
      </w:r>
    </w:p>
    <w:p w:rsidR="00ED51AF" w:rsidRDefault="00ED51AF" w:rsidP="00392C2C">
      <w:pPr>
        <w:numPr>
          <w:ilvl w:val="0"/>
          <w:numId w:val="4"/>
        </w:numPr>
        <w:rPr>
          <w:rFonts w:ascii="Arial" w:hAnsi="Arial" w:cs="Arial"/>
          <w:sz w:val="20"/>
          <w:szCs w:val="22"/>
        </w:rPr>
      </w:pPr>
      <w:r w:rsidRPr="00020755">
        <w:rPr>
          <w:rFonts w:ascii="Arial" w:hAnsi="Arial" w:cs="Arial"/>
          <w:sz w:val="20"/>
          <w:szCs w:val="22"/>
        </w:rPr>
        <w:t>Candidate should be able to demonstrate problem solving and analytical ability.</w:t>
      </w:r>
    </w:p>
    <w:p w:rsidR="00ED51AF" w:rsidRPr="00F5518F" w:rsidRDefault="00ED51AF" w:rsidP="00F5518F">
      <w:pPr>
        <w:numPr>
          <w:ilvl w:val="0"/>
          <w:numId w:val="4"/>
        </w:num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Must be familiar with a UNIX style operating system like Linux or Solaris.</w:t>
      </w:r>
    </w:p>
    <w:p w:rsidR="00ED51AF" w:rsidRDefault="00ED51AF"/>
    <w:sectPr w:rsidR="00ED51AF" w:rsidSect="00F7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1AF" w:rsidRDefault="00ED51AF" w:rsidP="009738A1">
      <w:r>
        <w:separator/>
      </w:r>
    </w:p>
  </w:endnote>
  <w:endnote w:type="continuationSeparator" w:id="0">
    <w:p w:rsidR="00ED51AF" w:rsidRDefault="00ED51AF" w:rsidP="00973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1AF" w:rsidRDefault="00ED51AF" w:rsidP="009738A1">
      <w:r>
        <w:separator/>
      </w:r>
    </w:p>
  </w:footnote>
  <w:footnote w:type="continuationSeparator" w:id="0">
    <w:p w:rsidR="00ED51AF" w:rsidRDefault="00ED51AF" w:rsidP="009738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C1F1C"/>
    <w:multiLevelType w:val="multilevel"/>
    <w:tmpl w:val="7020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EB3523"/>
    <w:multiLevelType w:val="hybridMultilevel"/>
    <w:tmpl w:val="956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A2576"/>
    <w:multiLevelType w:val="hybridMultilevel"/>
    <w:tmpl w:val="C4C0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360DC"/>
    <w:multiLevelType w:val="hybridMultilevel"/>
    <w:tmpl w:val="5CB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3E39"/>
    <w:rsid w:val="00020755"/>
    <w:rsid w:val="00027805"/>
    <w:rsid w:val="00042CD5"/>
    <w:rsid w:val="000670C4"/>
    <w:rsid w:val="00070FDB"/>
    <w:rsid w:val="000828A9"/>
    <w:rsid w:val="00115269"/>
    <w:rsid w:val="00120F2C"/>
    <w:rsid w:val="0012391D"/>
    <w:rsid w:val="00135F62"/>
    <w:rsid w:val="00163AC4"/>
    <w:rsid w:val="00195CFA"/>
    <w:rsid w:val="001B02B0"/>
    <w:rsid w:val="00201B7C"/>
    <w:rsid w:val="002375AE"/>
    <w:rsid w:val="00243CE6"/>
    <w:rsid w:val="00252C78"/>
    <w:rsid w:val="0025685B"/>
    <w:rsid w:val="002774B2"/>
    <w:rsid w:val="00283F82"/>
    <w:rsid w:val="00295790"/>
    <w:rsid w:val="002C5A1D"/>
    <w:rsid w:val="002D4CEA"/>
    <w:rsid w:val="00305E3F"/>
    <w:rsid w:val="00343C8C"/>
    <w:rsid w:val="0037499D"/>
    <w:rsid w:val="003841DE"/>
    <w:rsid w:val="00392C2C"/>
    <w:rsid w:val="003C3EF0"/>
    <w:rsid w:val="003C7114"/>
    <w:rsid w:val="003D75B3"/>
    <w:rsid w:val="003E5F29"/>
    <w:rsid w:val="004061E9"/>
    <w:rsid w:val="00417015"/>
    <w:rsid w:val="00444FC7"/>
    <w:rsid w:val="00466AE1"/>
    <w:rsid w:val="00472EF7"/>
    <w:rsid w:val="004852EE"/>
    <w:rsid w:val="00487E21"/>
    <w:rsid w:val="004C5976"/>
    <w:rsid w:val="004D0BFE"/>
    <w:rsid w:val="004D6022"/>
    <w:rsid w:val="004D6D45"/>
    <w:rsid w:val="004E55E0"/>
    <w:rsid w:val="0051773A"/>
    <w:rsid w:val="0053125E"/>
    <w:rsid w:val="0053688C"/>
    <w:rsid w:val="00544795"/>
    <w:rsid w:val="0055024E"/>
    <w:rsid w:val="00550D79"/>
    <w:rsid w:val="005522A9"/>
    <w:rsid w:val="0055381E"/>
    <w:rsid w:val="00557DAB"/>
    <w:rsid w:val="00574071"/>
    <w:rsid w:val="0059575C"/>
    <w:rsid w:val="005B08F4"/>
    <w:rsid w:val="005C3113"/>
    <w:rsid w:val="005C5B0D"/>
    <w:rsid w:val="005D0E07"/>
    <w:rsid w:val="0060168D"/>
    <w:rsid w:val="006B7AE7"/>
    <w:rsid w:val="006B7E90"/>
    <w:rsid w:val="006C380A"/>
    <w:rsid w:val="006E6894"/>
    <w:rsid w:val="00767FA2"/>
    <w:rsid w:val="00782F8D"/>
    <w:rsid w:val="00784B64"/>
    <w:rsid w:val="007A6EE2"/>
    <w:rsid w:val="007A7564"/>
    <w:rsid w:val="007B502C"/>
    <w:rsid w:val="007F52AB"/>
    <w:rsid w:val="007F5E5E"/>
    <w:rsid w:val="008106AA"/>
    <w:rsid w:val="00812A54"/>
    <w:rsid w:val="00813627"/>
    <w:rsid w:val="00835A7E"/>
    <w:rsid w:val="00855131"/>
    <w:rsid w:val="0086592D"/>
    <w:rsid w:val="0087503E"/>
    <w:rsid w:val="00883E39"/>
    <w:rsid w:val="00894F8D"/>
    <w:rsid w:val="008A4B73"/>
    <w:rsid w:val="008C1926"/>
    <w:rsid w:val="008D38F4"/>
    <w:rsid w:val="00950C66"/>
    <w:rsid w:val="0096185C"/>
    <w:rsid w:val="00961BE5"/>
    <w:rsid w:val="00963F2A"/>
    <w:rsid w:val="0096638E"/>
    <w:rsid w:val="00971C9A"/>
    <w:rsid w:val="009738A1"/>
    <w:rsid w:val="00991B3D"/>
    <w:rsid w:val="009A6F66"/>
    <w:rsid w:val="009B7242"/>
    <w:rsid w:val="00A02BC5"/>
    <w:rsid w:val="00A07E60"/>
    <w:rsid w:val="00A173A9"/>
    <w:rsid w:val="00A26F8C"/>
    <w:rsid w:val="00A569E9"/>
    <w:rsid w:val="00A577F9"/>
    <w:rsid w:val="00AA0A5E"/>
    <w:rsid w:val="00AC3490"/>
    <w:rsid w:val="00AF7683"/>
    <w:rsid w:val="00B17358"/>
    <w:rsid w:val="00B2550E"/>
    <w:rsid w:val="00B35EF8"/>
    <w:rsid w:val="00B87837"/>
    <w:rsid w:val="00BA3B5A"/>
    <w:rsid w:val="00BB47E5"/>
    <w:rsid w:val="00C036BD"/>
    <w:rsid w:val="00C12C98"/>
    <w:rsid w:val="00C2151E"/>
    <w:rsid w:val="00C47972"/>
    <w:rsid w:val="00C547A7"/>
    <w:rsid w:val="00C75397"/>
    <w:rsid w:val="00C830C1"/>
    <w:rsid w:val="00C866A8"/>
    <w:rsid w:val="00C94002"/>
    <w:rsid w:val="00CB0B5F"/>
    <w:rsid w:val="00CC5449"/>
    <w:rsid w:val="00CF7E9A"/>
    <w:rsid w:val="00D0368E"/>
    <w:rsid w:val="00D20B29"/>
    <w:rsid w:val="00D31C84"/>
    <w:rsid w:val="00D41274"/>
    <w:rsid w:val="00D5118D"/>
    <w:rsid w:val="00D57585"/>
    <w:rsid w:val="00D576C8"/>
    <w:rsid w:val="00DB41C4"/>
    <w:rsid w:val="00DB6F3F"/>
    <w:rsid w:val="00DD3A0B"/>
    <w:rsid w:val="00E03D31"/>
    <w:rsid w:val="00E06A34"/>
    <w:rsid w:val="00E10ABF"/>
    <w:rsid w:val="00E143EF"/>
    <w:rsid w:val="00E510BF"/>
    <w:rsid w:val="00E721C8"/>
    <w:rsid w:val="00E74791"/>
    <w:rsid w:val="00E832A2"/>
    <w:rsid w:val="00EA4F92"/>
    <w:rsid w:val="00EC59E3"/>
    <w:rsid w:val="00ED3CF0"/>
    <w:rsid w:val="00ED51AF"/>
    <w:rsid w:val="00EE5614"/>
    <w:rsid w:val="00EF681D"/>
    <w:rsid w:val="00F05E5F"/>
    <w:rsid w:val="00F43907"/>
    <w:rsid w:val="00F478A5"/>
    <w:rsid w:val="00F5518F"/>
    <w:rsid w:val="00F72F02"/>
    <w:rsid w:val="00F76981"/>
    <w:rsid w:val="00F9299A"/>
    <w:rsid w:val="00FA144F"/>
    <w:rsid w:val="00FB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3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774B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CC5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83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  <w:style w:type="paragraph" w:styleId="Header">
    <w:name w:val="header"/>
    <w:basedOn w:val="Normal"/>
    <w:link w:val="HeaderChar"/>
    <w:uiPriority w:val="99"/>
    <w:semiHidden/>
    <w:rsid w:val="00973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38A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973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38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3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274</Words>
  <Characters>1563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Administrator</dc:title>
  <dc:subject/>
  <dc:creator/>
  <cp:keywords/>
  <dc:description/>
  <cp:lastModifiedBy/>
  <cp:revision>2</cp:revision>
  <dcterms:created xsi:type="dcterms:W3CDTF">2010-11-01T21:08:00Z</dcterms:created>
  <dcterms:modified xsi:type="dcterms:W3CDTF">2010-11-01T21:08:00Z</dcterms:modified>
</cp:coreProperties>
</file>